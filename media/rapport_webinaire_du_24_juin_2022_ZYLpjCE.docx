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D76AB2">
      <w:pPr>
        <w:rPr>
          <w:noProof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50AAB84F" wp14:editId="406D9CC5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 5" descr="ordinateur portable sur table de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052FC8">
        <w:trPr>
          <w:trHeight w:val="15145"/>
        </w:trPr>
        <w:tc>
          <w:tcPr>
            <w:tcW w:w="12229" w:type="dxa"/>
          </w:tcPr>
          <w:p w:rsidR="00FD2160" w:rsidRDefault="00FD2160" w:rsidP="00D76AB2">
            <w:pPr>
              <w:ind w:left="720"/>
              <w:rPr>
                <w:rFonts w:asciiTheme="majorHAnsi" w:eastAsiaTheme="majorEastAsia" w:hAnsiTheme="majorHAnsi" w:cstheme="majorBidi"/>
                <w:caps/>
                <w:color w:val="4472C4" w:themeColor="accent1"/>
                <w:spacing w:val="10"/>
                <w:sz w:val="52"/>
                <w:szCs w:val="52"/>
                <w:lang w:bidi="fr-FR"/>
              </w:rPr>
            </w:pPr>
          </w:p>
          <w:p w:rsidR="00113CEA" w:rsidRDefault="00113CEA" w:rsidP="00D76AB2">
            <w:pPr>
              <w:ind w:left="720"/>
              <w:rPr>
                <w:noProof/>
              </w:rPr>
            </w:pPr>
          </w:p>
          <w:p w:rsidR="00021C04" w:rsidRPr="00113CEA" w:rsidRDefault="00FD2160" w:rsidP="00113CEA">
            <w:pPr>
              <w:ind w:firstLine="72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E405FD" wp14:editId="25C6AB9B">
                      <wp:simplePos x="0" y="0"/>
                      <wp:positionH relativeFrom="column">
                        <wp:posOffset>2477819</wp:posOffset>
                      </wp:positionH>
                      <wp:positionV relativeFrom="paragraph">
                        <wp:posOffset>7833558</wp:posOffset>
                      </wp:positionV>
                      <wp:extent cx="2930835" cy="1068691"/>
                      <wp:effectExtent l="0" t="0" r="0" b="0"/>
                      <wp:wrapNone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0835" cy="1068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2160" w:rsidRPr="00FD2160" w:rsidRDefault="00FD2160" w:rsidP="00FD2160">
                                  <w:pPr>
                                    <w:pStyle w:val="Titre1"/>
                                    <w:ind w:left="72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b/>
                                      <w:lang w:bidi="fr-FR"/>
                                    </w:rPr>
                                    <w:t>BEINFOS+</w:t>
                                  </w:r>
                                </w:p>
                                <w:p w:rsidR="00FD2160" w:rsidRPr="00FD2160" w:rsidRDefault="00FD2160" w:rsidP="00FD2160">
                                  <w:pPr>
                                    <w:pStyle w:val="Titre2"/>
                                    <w:ind w:left="7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lang w:bidi="fr-FR"/>
                                    </w:rPr>
                                    <w:t>Date : Juin 2022</w:t>
                                  </w:r>
                                </w:p>
                                <w:p w:rsidR="00FD2160" w:rsidRDefault="00FD2160" w:rsidP="00FD21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E405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7" o:spid="_x0000_s1026" type="#_x0000_t202" style="position:absolute;left:0;text-align:left;margin-left:195.1pt;margin-top:616.8pt;width:230.75pt;height:8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" fillcolor="#f2f2f2 [3052]" stroked="f" strokeweight=".5pt">
                      <v:textbox>
                        <w:txbxContent>
                          <w:p w:rsidR="00FD2160" w:rsidRPr="00FD2160" w:rsidRDefault="00FD2160" w:rsidP="00FD2160">
                            <w:pPr>
                              <w:pStyle w:val="Titre1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b/>
                                <w:lang w:bidi="fr-FR"/>
                              </w:rPr>
                              <w:t>BEINFOS+</w:t>
                            </w:r>
                          </w:p>
                          <w:p w:rsidR="00FD2160" w:rsidRPr="00FD2160" w:rsidRDefault="00FD2160" w:rsidP="00FD2160">
                            <w:pPr>
                              <w:pStyle w:val="Titre2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lang w:bidi="fr-FR"/>
                              </w:rPr>
                              <w:t>Date : Juin 2022</w:t>
                            </w:r>
                          </w:p>
                          <w:p w:rsidR="00FD2160" w:rsidRDefault="00FD2160" w:rsidP="00FD21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C95DAF" wp14:editId="061BD9DF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5786755</wp:posOffset>
                      </wp:positionV>
                      <wp:extent cx="6524625" cy="1019175"/>
                      <wp:effectExtent l="0" t="0" r="9525" b="952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4625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160" w:rsidRPr="00FD2160" w:rsidRDefault="00FD2160" w:rsidP="00FD216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  <w:lang w:val="fr-CM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  <w:lang w:val="fr-CM"/>
                                    </w:rPr>
                                    <w:t>ANIMATEURS :</w:t>
                                  </w:r>
                                </w:p>
                                <w:p w:rsidR="00FD2160" w:rsidRPr="00FD2160" w:rsidRDefault="00FD2160" w:rsidP="00FD216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fr-CM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bidi="fr-FR"/>
                                    </w:rPr>
                                    <w:t xml:space="preserve">M </w:t>
                                  </w:r>
                                  <w:r w:rsidRPr="00FD216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bidi="fr-FR"/>
                                    </w:rPr>
                                    <w:t>Bella Raoul </w:t>
                                  </w:r>
                                  <w:r w:rsidRPr="00FD216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bidi="fr-FR"/>
                                    </w:rPr>
                                    <w:t>:Directeur commercial </w:t>
                                  </w:r>
                                </w:p>
                                <w:p w:rsidR="00FD2160" w:rsidRPr="00FD2160" w:rsidRDefault="00FD2160" w:rsidP="00FD216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fr-CM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bidi="fr-FR"/>
                                    </w:rPr>
                                    <w:t xml:space="preserve">M. NGABA Franck : </w:t>
                                  </w:r>
                                  <w:r w:rsidRPr="00FD216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bidi="fr-FR"/>
                                    </w:rPr>
                                    <w:t>Développeur Senior</w:t>
                                  </w:r>
                                </w:p>
                                <w:p w:rsidR="00113CEA" w:rsidRPr="00FD2160" w:rsidRDefault="00113CE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95DAF" id="Zone de texte 2" o:spid="_x0000_s1027" type="#_x0000_t202" style="position:absolute;left:0;text-align:left;margin-left:35pt;margin-top:455.65pt;width:513.7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" stroked="f">
                      <v:textbox>
                        <w:txbxContent>
                          <w:p w:rsidR="00FD2160" w:rsidRPr="00FD2160" w:rsidRDefault="00FD2160" w:rsidP="00FD216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fr-CM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fr-CM"/>
                              </w:rPr>
                              <w:t>ANIMATEURS :</w:t>
                            </w:r>
                          </w:p>
                          <w:p w:rsidR="00FD2160" w:rsidRPr="00FD216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fr-FR"/>
                              </w:rPr>
                              <w:t xml:space="preserve">M </w:t>
                            </w:r>
                            <w:r w:rsidRPr="00FD21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bidi="fr-FR"/>
                              </w:rPr>
                              <w:t>Bella Raoul </w:t>
                            </w:r>
                            <w:r w:rsidRPr="00FD2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fr-FR"/>
                              </w:rPr>
                              <w:t>:Directeur commercial </w:t>
                            </w:r>
                          </w:p>
                          <w:p w:rsidR="00FD2160" w:rsidRPr="00FD216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bidi="fr-FR"/>
                              </w:rPr>
                              <w:t xml:space="preserve">M. NGABA Franck : </w:t>
                            </w:r>
                            <w:r w:rsidRPr="00FD2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fr-FR"/>
                              </w:rPr>
                              <w:t>Développeur Senior</w:t>
                            </w:r>
                          </w:p>
                          <w:p w:rsidR="00113CEA" w:rsidRPr="00FD2160" w:rsidRDefault="00113C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81E493" wp14:editId="132ACDD2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2719705</wp:posOffset>
                      </wp:positionV>
                      <wp:extent cx="6040712" cy="924630"/>
                      <wp:effectExtent l="0" t="0" r="0" b="8890"/>
                      <wp:wrapNone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0712" cy="92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2160" w:rsidRPr="00FD2160" w:rsidRDefault="00FD2160" w:rsidP="00FD2160">
                                  <w:pPr>
                                    <w:pStyle w:val="Titre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lang w:bidi="fr-FR"/>
                                    </w:rPr>
                                    <w:t>Rapport webinaire</w:t>
                                  </w:r>
                                </w:p>
                                <w:p w:rsidR="00FD2160" w:rsidRPr="00FD2160" w:rsidRDefault="00FD2160" w:rsidP="00FD2160">
                                  <w:pPr>
                                    <w:pStyle w:val="Sous-titre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FD216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bidi="fr-FR"/>
                                    </w:rPr>
                                    <w:t>Présentation et prise en main DE LA PLATEFORME OPERA+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1E493" id="Zone de texte 6" o:spid="_x0000_s1028" type="#_x0000_t202" style="position:absolute;left:0;text-align:left;margin-left:54.5pt;margin-top:214.15pt;width:475.65pt;height:7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" fillcolor="#323e4f [2415]" stroked="f" strokeweight=".5pt">
                      <v:textbox>
                        <w:txbxContent>
                          <w:p w:rsidR="00FD2160" w:rsidRPr="00FD2160" w:rsidRDefault="00FD2160" w:rsidP="00FD2160">
                            <w:pPr>
                              <w:pStyle w:val="Titre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lang w:bidi="fr-FR"/>
                              </w:rPr>
                              <w:t>Rapport webinaire</w:t>
                            </w:r>
                          </w:p>
                          <w:p w:rsidR="00FD2160" w:rsidRPr="00FD2160" w:rsidRDefault="00FD2160" w:rsidP="00FD2160">
                            <w:pPr>
                              <w:pStyle w:val="Sous-titre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FD21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bidi="fr-FR"/>
                              </w:rPr>
                              <w:t>Présentation et prise en main DE LA PLATEFORME OPERA+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A1111B">
            <w:pPr>
              <w:ind w:left="720"/>
              <w:jc w:val="right"/>
              <w:rPr>
                <w:noProof/>
              </w:rPr>
            </w:pPr>
          </w:p>
        </w:tc>
      </w:tr>
    </w:tbl>
    <w:p w:rsidR="000B4502" w:rsidRDefault="000B4502">
      <w:pPr>
        <w:rPr>
          <w:noProof/>
        </w:rPr>
      </w:pPr>
    </w:p>
    <w:p w:rsidR="000B4502" w:rsidRDefault="000B4502">
      <w:pPr>
        <w:rPr>
          <w:noProof/>
        </w:rPr>
      </w:pPr>
    </w:p>
    <w:p w:rsidR="00FD2160" w:rsidRDefault="00FD2160" w:rsidP="00FD2160">
      <w:pPr>
        <w:ind w:left="426" w:right="424" w:firstLine="426"/>
        <w:jc w:val="both"/>
      </w:pPr>
      <w:r>
        <w:rPr>
          <w:lang w:bidi="fr-FR"/>
        </w:rPr>
        <w:t>La digitalisation</w:t>
      </w:r>
      <w:r>
        <w:rPr>
          <w:lang w:bidi="fr-FR"/>
        </w:rPr>
        <w:t xml:space="preserve"> et</w:t>
      </w:r>
      <w:r>
        <w:rPr>
          <w:lang w:bidi="fr-FR"/>
        </w:rPr>
        <w:t xml:space="preserve"> le procédé visant à transformer un objet, un outil, un </w:t>
      </w:r>
      <w:r>
        <w:rPr>
          <w:lang w:bidi="fr-FR"/>
        </w:rPr>
        <w:t>procès</w:t>
      </w:r>
      <w:r>
        <w:rPr>
          <w:lang w:bidi="fr-FR"/>
        </w:rPr>
        <w:t xml:space="preserve"> ou métier en un code informatique afin de remplacer ou rendre plus performant. Le corps de métier de Beinfos+ est résumé dans cette définition de la digitalisation et l’application web </w:t>
      </w:r>
      <w:r w:rsidRPr="00BA12E0">
        <w:rPr>
          <w:b/>
          <w:lang w:bidi="fr-FR"/>
        </w:rPr>
        <w:t>Opera+</w:t>
      </w:r>
      <w:r>
        <w:rPr>
          <w:lang w:bidi="fr-FR"/>
        </w:rPr>
        <w:t xml:space="preserve"> en est la parfaite illustration.  A cette première session en ligne il a été question de présenter Beinfos+ et quelques une de ses solutions dont Opera+. Ensuite présenter Opera+ et quelques cas pratiques de son utilisation et enfin interagir avec les participants pour mieux se projeter dans les perspectives à venir</w:t>
      </w:r>
      <w:r>
        <w:rPr>
          <w:lang w:bidi="fr-FR"/>
        </w:rPr>
        <w:t>.</w:t>
      </w:r>
    </w:p>
    <w:p w:rsidR="00FD2160" w:rsidRDefault="00FD2160">
      <w:pPr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AC32D" wp14:editId="690E59AE">
                <wp:simplePos x="0" y="0"/>
                <wp:positionH relativeFrom="column">
                  <wp:posOffset>387350</wp:posOffset>
                </wp:positionH>
                <wp:positionV relativeFrom="paragraph">
                  <wp:posOffset>128905</wp:posOffset>
                </wp:positionV>
                <wp:extent cx="6496050" cy="3724327"/>
                <wp:effectExtent l="0" t="0" r="0" b="0"/>
                <wp:wrapNone/>
                <wp:docPr id="8" name="Zone de texte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724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2160" w:rsidRDefault="00FD2160" w:rsidP="00FD2160">
                            <w:pPr>
                              <w:jc w:val="both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Mardi 28 juin 2022 à 12 heures (GMT+1) il s’est tenu un webinaire animé par les équipes de BEINFOS+ ayant pour thème : présentation et prise en main d’OPERA+.</w:t>
                            </w:r>
                          </w:p>
                          <w:p w:rsidR="00FD2160" w:rsidRDefault="00FD2160" w:rsidP="00FD2160">
                            <w:pPr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Ont répondu présent à l’invitation :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ESSAMA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BAKILIS BAKILIS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NNOMA NNOMA Achille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NDJOU’OU Moise pascal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Pascal sud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NDENG Jean Camile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NKOULOU Ludovic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EKOMBO Ebenizer</w:t>
                            </w: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MENOUNGA</w:t>
                            </w:r>
                          </w:p>
                          <w:p w:rsidR="00FD2160" w:rsidRDefault="00FD2160" w:rsidP="00FD21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fr-CM"/>
                              </w:rPr>
                            </w:pPr>
                            <w:r w:rsidRPr="00F71240">
                              <w:rPr>
                                <w:b/>
                                <w:lang w:val="fr-CM"/>
                              </w:rPr>
                              <w:t>EBALE Marie Claire</w:t>
                            </w:r>
                          </w:p>
                          <w:p w:rsidR="00FD2160" w:rsidRPr="00FD2160" w:rsidRDefault="00FD2160" w:rsidP="00FD2160">
                            <w:pPr>
                              <w:rPr>
                                <w:b/>
                                <w:lang w:val="fr-CM"/>
                              </w:rPr>
                            </w:pPr>
                          </w:p>
                          <w:p w:rsidR="00FD2160" w:rsidRPr="00F71240" w:rsidRDefault="00FD2160" w:rsidP="00FD2160">
                            <w:pPr>
                              <w:pStyle w:val="Paragraphedeliste"/>
                              <w:rPr>
                                <w:b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C32D" id="Zone de texte 8" o:spid="_x0000_s1029" type="#_x0000_t202" style="position:absolute;margin-left:30.5pt;margin-top:10.15pt;width:511.5pt;height:29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" fillcolor="white [3201]" stroked="f" strokeweight=".5pt">
                <v:textbox>
                  <w:txbxContent>
                    <w:p w:rsidR="00FD2160" w:rsidRDefault="00FD2160" w:rsidP="00FD2160">
                      <w:pPr>
                        <w:jc w:val="both"/>
                        <w:rPr>
                          <w:lang w:bidi="fr-FR"/>
                        </w:rPr>
                      </w:pPr>
                      <w:r>
                        <w:rPr>
                          <w:lang w:bidi="fr-FR"/>
                        </w:rPr>
                        <w:t>Mardi 28 juin 2022 à 12 heures (GMT+1) il s’est tenu un webinaire animé par les équipes de BEINFOS+ ayant pour thème : présentation et prise en main d’OPERA+.</w:t>
                      </w:r>
                    </w:p>
                    <w:p w:rsidR="00FD2160" w:rsidRDefault="00FD2160" w:rsidP="00FD2160">
                      <w:pPr>
                        <w:rPr>
                          <w:lang w:bidi="fr-FR"/>
                        </w:rPr>
                      </w:pPr>
                      <w:r>
                        <w:rPr>
                          <w:lang w:bidi="fr-FR"/>
                        </w:rPr>
                        <w:t>Ont répondu présent à l’invitation :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ESSAMA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BAKILIS BAKILIS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NNOMA NNOMA Achille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NDJOU’OU Moise pascal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Pascal sud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NDENG Jean Camile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NKOULOU Ludovic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EKOMBO Ebenizer</w:t>
                      </w:r>
                    </w:p>
                    <w:p w:rsidR="00FD2160" w:rsidRPr="00F7124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MENOUNGA</w:t>
                      </w:r>
                    </w:p>
                    <w:p w:rsidR="00FD2160" w:rsidRDefault="00FD2160" w:rsidP="00FD21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lang w:val="fr-CM"/>
                        </w:rPr>
                      </w:pPr>
                      <w:r w:rsidRPr="00F71240">
                        <w:rPr>
                          <w:b/>
                          <w:lang w:val="fr-CM"/>
                        </w:rPr>
                        <w:t>EBALE Marie Claire</w:t>
                      </w:r>
                    </w:p>
                    <w:p w:rsidR="00FD2160" w:rsidRPr="00FD2160" w:rsidRDefault="00FD2160" w:rsidP="00FD2160">
                      <w:pPr>
                        <w:rPr>
                          <w:b/>
                          <w:lang w:val="fr-CM"/>
                        </w:rPr>
                      </w:pPr>
                    </w:p>
                    <w:p w:rsidR="00FD2160" w:rsidRPr="00F71240" w:rsidRDefault="00FD2160" w:rsidP="00FD2160">
                      <w:pPr>
                        <w:pStyle w:val="Paragraphedeliste"/>
                        <w:rPr>
                          <w:b/>
                          <w:lang w:val="fr-C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161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3834"/>
        <w:gridCol w:w="1882"/>
        <w:gridCol w:w="5899"/>
      </w:tblGrid>
      <w:tr w:rsidR="00776712" w:rsidTr="00776712">
        <w:trPr>
          <w:trHeight w:val="2987"/>
        </w:trPr>
        <w:tc>
          <w:tcPr>
            <w:tcW w:w="5716" w:type="dxa"/>
            <w:gridSpan w:val="2"/>
          </w:tcPr>
          <w:p w:rsidR="00515218" w:rsidRPr="00BA12E0" w:rsidRDefault="00515218" w:rsidP="000B4502">
            <w:pPr>
              <w:rPr>
                <w:noProof/>
              </w:rPr>
            </w:pPr>
          </w:p>
        </w:tc>
        <w:tc>
          <w:tcPr>
            <w:tcW w:w="5899" w:type="dxa"/>
          </w:tcPr>
          <w:p w:rsidR="00515218" w:rsidRDefault="00515218" w:rsidP="000B4502">
            <w:pPr>
              <w:rPr>
                <w:noProof/>
              </w:rPr>
            </w:pPr>
          </w:p>
        </w:tc>
      </w:tr>
      <w:tr w:rsidR="000B4502" w:rsidTr="00776712">
        <w:trPr>
          <w:trHeight w:val="8655"/>
        </w:trPr>
        <w:tc>
          <w:tcPr>
            <w:tcW w:w="3834" w:type="dxa"/>
          </w:tcPr>
          <w:p w:rsidR="00970F6F" w:rsidRDefault="000B4502">
            <w:pPr>
              <w:rPr>
                <w:noProof/>
              </w:rPr>
            </w:pPr>
            <w:r w:rsidRPr="000B4502"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7578A6E1" wp14:editId="30A6F575">
                      <wp:extent cx="475013" cy="676894"/>
                      <wp:effectExtent l="0" t="0" r="1270" b="9525"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itre1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7578A6E1" id="Zone de texte 13" o:spid="_x0000_s1031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itre1"/>
                            </w:pPr>
                            <w:r>
                              <w:rPr>
                                <w:lang w:bidi="fr-FR"/>
                              </w:rPr>
                              <w:t>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235CC1" wp14:editId="37AA0406">
                      <wp:extent cx="1674421" cy="1028700"/>
                      <wp:effectExtent l="0" t="0" r="2540" b="0"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970F6F" w:rsidP="000B4502">
                                  <w:pPr>
                                    <w:pStyle w:val="Titre3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Présentation de B</w:t>
                                  </w:r>
                                  <w:r w:rsidR="00BD48B9">
                                    <w:rPr>
                                      <w:lang w:bidi="fr-FR"/>
                                    </w:rPr>
                                    <w:t>einfos+ et quelques-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une</w:t>
                                  </w:r>
                                  <w:r w:rsidR="00BD48B9">
                                    <w:rPr>
                                      <w:lang w:bidi="fr-FR"/>
                                    </w:rPr>
                                    <w:t>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de ses solutions</w:t>
                                  </w:r>
                                  <w:r w:rsidR="000B4502" w:rsidRPr="000B4502">
                                    <w:rPr>
                                      <w:lang w:bidi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0235CC1" id="Zone de texte 16" o:spid="_x0000_s1032" type="#_x0000_t202" style="width:131.8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" fillcolor="white [3201]" stroked="f" strokeweight=".5pt">
                      <v:textbox>
                        <w:txbxContent>
                          <w:p w:rsidR="000B4502" w:rsidRDefault="00970F6F" w:rsidP="000B4502">
                            <w:pPr>
                              <w:pStyle w:val="Titre3"/>
                            </w:pPr>
                            <w:r>
                              <w:rPr>
                                <w:lang w:bidi="fr-FR"/>
                              </w:rPr>
                              <w:t>Présentation de B</w:t>
                            </w:r>
                            <w:r w:rsidR="00BD48B9">
                              <w:rPr>
                                <w:lang w:bidi="fr-FR"/>
                              </w:rPr>
                              <w:t>einfos+ et quelques-</w:t>
                            </w:r>
                            <w:r>
                              <w:rPr>
                                <w:lang w:bidi="fr-FR"/>
                              </w:rPr>
                              <w:t>une</w:t>
                            </w:r>
                            <w:r w:rsidR="00BD48B9">
                              <w:rPr>
                                <w:lang w:bidi="fr-FR"/>
                              </w:rPr>
                              <w:t>s</w:t>
                            </w:r>
                            <w:r>
                              <w:rPr>
                                <w:lang w:bidi="fr-FR"/>
                              </w:rPr>
                              <w:t xml:space="preserve"> de ses solutions</w:t>
                            </w:r>
                            <w:r w:rsidR="000B4502" w:rsidRPr="000B4502">
                              <w:rPr>
                                <w:lang w:bidi="fr-F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691E98" wp14:editId="2BC75A7A">
                      <wp:extent cx="475013" cy="676894"/>
                      <wp:effectExtent l="0" t="0" r="1270" b="9525"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itre1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0691E98" id="Zone de texte 15" o:spid="_x0000_s1033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itre1"/>
                            </w:pPr>
                            <w:r>
                              <w:rPr>
                                <w:lang w:bidi="fr-FR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9E6C913" wp14:editId="45BC8DB5">
                      <wp:extent cx="1674421" cy="1257300"/>
                      <wp:effectExtent l="0" t="0" r="2540" b="0"/>
                      <wp:docPr id="14" name="Zone de texte 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970F6F" w:rsidP="000B4502">
                                  <w:pPr>
                                    <w:pStyle w:val="Titre3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Présentation d’Opera+ et quelques une de ses applications avec un cas pratique</w:t>
                                  </w:r>
                                  <w:r w:rsidR="000B4502" w:rsidRPr="000B4502">
                                    <w:rPr>
                                      <w:lang w:bidi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9E6C913" id="Zone de texte 14" o:spid="_x0000_s1034" type="#_x0000_t202" style="width:131.8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" fillcolor="white [3201]" stroked="f" strokeweight=".5pt">
                      <v:textbox>
                        <w:txbxContent>
                          <w:p w:rsidR="000B4502" w:rsidRDefault="00970F6F" w:rsidP="000B4502">
                            <w:pPr>
                              <w:pStyle w:val="Titre3"/>
                            </w:pPr>
                            <w:r>
                              <w:rPr>
                                <w:lang w:bidi="fr-FR"/>
                              </w:rPr>
                              <w:t>Présentation d’Opera+ et quelques une de ses applications avec un cas pratique</w:t>
                            </w:r>
                            <w:r w:rsidR="000B4502" w:rsidRPr="000B4502">
                              <w:rPr>
                                <w:lang w:bidi="fr-F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D952E3F" wp14:editId="0F1C0A65">
                      <wp:extent cx="475013" cy="798490"/>
                      <wp:effectExtent l="0" t="0" r="1270" b="1905"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798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itre1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6D952E3F" id="Zone de texte 18" o:spid="_x0000_s1035" type="#_x0000_t202" style="width:37.4pt;height:6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itre1"/>
                            </w:pPr>
                            <w:r>
                              <w:rPr>
                                <w:lang w:bidi="fr-FR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1C7808F" wp14:editId="1D9BCCD0">
                      <wp:extent cx="1674421" cy="990600"/>
                      <wp:effectExtent l="0" t="0" r="2540" b="0"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99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970F6F" w:rsidP="000B4502">
                                  <w:pPr>
                                    <w:pStyle w:val="Titre3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Questions/réponses, divers et perspectives</w:t>
                                  </w:r>
                                  <w:r w:rsidR="000B4502" w:rsidRPr="000B4502">
                                    <w:rPr>
                                      <w:lang w:bidi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1C7808F" id="Zone de texte 17" o:spid="_x0000_s1036" type="#_x0000_t202" style="width:131.8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" fillcolor="white [3201]" stroked="f" strokeweight=".5pt">
                      <v:textbox>
                        <w:txbxContent>
                          <w:p w:rsidR="000B4502" w:rsidRDefault="00970F6F" w:rsidP="000B4502">
                            <w:pPr>
                              <w:pStyle w:val="Titre3"/>
                            </w:pPr>
                            <w:r>
                              <w:rPr>
                                <w:lang w:bidi="fr-FR"/>
                              </w:rPr>
                              <w:t>Questions/réponses, divers et perspectives</w:t>
                            </w:r>
                            <w:r w:rsidR="000B4502" w:rsidRPr="000B4502">
                              <w:rPr>
                                <w:lang w:bidi="fr-F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70F6F" w:rsidRDefault="00970F6F" w:rsidP="00970F6F"/>
          <w:p w:rsidR="000B4502" w:rsidRPr="00970F6F" w:rsidRDefault="00751E0D" w:rsidP="00970F6F">
            <w:pPr>
              <w:ind w:firstLine="720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7780" w:type="dxa"/>
            <w:gridSpan w:val="2"/>
          </w:tcPr>
          <w:p w:rsidR="000B4502" w:rsidRDefault="000B4502">
            <w:pPr>
              <w:rPr>
                <w:noProof/>
              </w:rPr>
            </w:pPr>
            <w:r w:rsidRPr="000B4502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9D462CD" wp14:editId="63DF5333">
                      <wp:extent cx="4257675" cy="10182225"/>
                      <wp:effectExtent l="0" t="0" r="9525" b="9525"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7675" cy="10182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Pr="00E069DD" w:rsidRDefault="00BD48B9" w:rsidP="000E1BC1">
                                  <w:pPr>
                                    <w:pStyle w:val="Titre1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E069DD">
                                    <w:rPr>
                                      <w:b/>
                                      <w:lang w:bidi="fr-FR"/>
                                    </w:rPr>
                                    <w:t>Présentation de Beinfos+ et quelques-unes de ses solutions</w:t>
                                  </w:r>
                                </w:p>
                                <w:p w:rsidR="000B4502" w:rsidRDefault="00BD48B9" w:rsidP="00FD2160">
                                  <w:pPr>
                                    <w:jc w:val="both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M. Bella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 xml:space="preserve"> (directeur commercial)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a pris la parole d’entrée de jeu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 ; a commencé par remercier les invites pour leur participation, ensuite a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</w:t>
                                  </w:r>
                                  <w:r w:rsidR="006F5A99">
                                    <w:rPr>
                                      <w:lang w:bidi="fr-FR"/>
                                    </w:rPr>
                                    <w:t>présenté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Beinfos+ comme une société de droit camerounais basée à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Yaoundé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,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évoluant dans le développement des solutions informatiques pour les entreprises et organisations depuis plus de 7 ans. 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Après ce propos liminaire,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il a présenté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quelques-uns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des produits issus de ce travail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en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définissant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leur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rôle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applicatif. Il a été cité </w:t>
                                  </w:r>
                                  <w:r w:rsidR="00BA0085" w:rsidRPr="00E069DD">
                                    <w:rPr>
                                      <w:b/>
                                      <w:lang w:bidi="fr-FR"/>
                                    </w:rPr>
                                    <w:t>OSPITAL+DESK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(solution de gestion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hospitalière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) ; </w:t>
                                  </w:r>
                                  <w:r w:rsidR="00BA0085" w:rsidRPr="00E069DD">
                                    <w:rPr>
                                      <w:b/>
                                      <w:lang w:bidi="fr-FR"/>
                                    </w:rPr>
                                    <w:t>O-INDICE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(système de gestion des primes et des motivations du personnel basé sur l’indice) ; </w:t>
                                  </w:r>
                                  <w:r w:rsidR="00BA0085" w:rsidRPr="00E069DD">
                                    <w:rPr>
                                      <w:b/>
                                      <w:lang w:bidi="fr-FR"/>
                                    </w:rPr>
                                    <w:t>SCHOLAR+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(solution de gestion des établissement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s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>scolaires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) ; </w:t>
                                  </w:r>
                                  <w:r w:rsidR="00BA0085" w:rsidRPr="00E069DD">
                                    <w:rPr>
                                      <w:b/>
                                      <w:lang w:bidi="fr-FR"/>
                                    </w:rPr>
                                    <w:t>EPARGNE+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(solution de gestion des tontines et épargnes) ; </w:t>
                                  </w:r>
                                  <w:r w:rsidR="00BA0085" w:rsidRPr="00E069DD">
                                    <w:rPr>
                                      <w:b/>
                                      <w:lang w:bidi="fr-FR"/>
                                    </w:rPr>
                                    <w:t>CONTRAT+</w:t>
                                  </w:r>
                                  <w:r w:rsidR="00BA0085">
                                    <w:rPr>
                                      <w:lang w:bidi="fr-FR"/>
                                    </w:rPr>
                                    <w:t xml:space="preserve"> (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 xml:space="preserve">solution d’élaboration et de gestion des contrats) ; et enfin </w:t>
                                  </w:r>
                                  <w:r w:rsidR="000E1BC1" w:rsidRPr="00E069DD">
                                    <w:rPr>
                                      <w:b/>
                                      <w:lang w:bidi="fr-FR"/>
                                    </w:rPr>
                                    <w:t>OPERA+</w:t>
                                  </w:r>
                                  <w:r w:rsidR="000E1BC1">
                                    <w:rPr>
                                      <w:lang w:bidi="fr-FR"/>
                                    </w:rPr>
                                    <w:t xml:space="preserve"> la star du jour.</w:t>
                                  </w:r>
                                </w:p>
                                <w:p w:rsidR="000B4502" w:rsidRPr="00E069DD" w:rsidRDefault="000E1BC1" w:rsidP="000E1BC1">
                                  <w:pPr>
                                    <w:pStyle w:val="Titr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E069DD">
                                    <w:rPr>
                                      <w:b/>
                                      <w:lang w:bidi="fr-FR"/>
                                    </w:rPr>
                                    <w:t>PRESENTATION D’OPERA+ ET QUELQUES-UNES DE SES APPLICATIONS AVEC UN CAS PRATIQUE</w:t>
                                  </w:r>
                                </w:p>
                                <w:p w:rsidR="000B4502" w:rsidRDefault="000E1BC1" w:rsidP="00FD2160">
                                  <w:pPr>
                                    <w:jc w:val="both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Le DCOM a 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>poursuivi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son propos en présentant la star du jour (</w:t>
                                  </w:r>
                                  <w:r w:rsidRPr="00E069DD">
                                    <w:rPr>
                                      <w:b/>
                                      <w:lang w:bidi="fr-FR"/>
                                    </w:rPr>
                                    <w:t>OPERA+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) comme étant une solution dédiée à la planification, au suivi et à l’évaluation de la mise en œuvre des plans d’action</w:t>
                                  </w:r>
                                  <w:r w:rsidR="000B4502">
                                    <w:rPr>
                                      <w:lang w:bidi="fr-FR"/>
                                    </w:rPr>
                                    <w:t>.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 xml:space="preserve"> Ensuite il a présenté quelques adaptations de la solution dans différentes organisations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,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 xml:space="preserve"> dans différents secteurs d’activité. On avait comme organisation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s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 xml:space="preserve"> simulé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es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> : la FECAFOOT (fédération camerounaise de football) ; LE COLLEGE LA CONQUETE (pour illustrer le système de suivi des programmes scolaire) et enfin LA CTN/PBF (cellule technique national en charge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 xml:space="preserve"> de la coordination</w:t>
                                  </w:r>
                                  <w:r w:rsidR="00F14CD3">
                                    <w:rPr>
                                      <w:lang w:bidi="fr-FR"/>
                                    </w:rPr>
                                    <w:t xml:space="preserve"> du financement basé sur la performance)</w:t>
                                  </w:r>
                                  <w:r w:rsidR="006A4A98">
                                    <w:rPr>
                                      <w:lang w:bidi="fr-FR"/>
                                    </w:rPr>
                                    <w:t>.</w:t>
                                  </w:r>
                                </w:p>
                                <w:p w:rsidR="00EF71E8" w:rsidRDefault="000F53A1" w:rsidP="00FD2160">
                                  <w:pPr>
                                    <w:jc w:val="both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C’est sur cette dernière entité que le développeur en chef NGABA Franck a illustré un cas 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>pratique en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montrant 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 xml:space="preserve">les fonctionnalités basiques de prise en main. Il s’agissait de : 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accession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> ; définition des différents boutons ;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création 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>d’une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tache et de l’attribution à un personnel en passant par l’illustration des 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>différentes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notification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mail et 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autre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.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 xml:space="preserve"> Une fois M. </w:t>
                                  </w:r>
                                  <w:r w:rsidR="004B1387">
                                    <w:rPr>
                                      <w:lang w:bidi="fr-FR"/>
                                    </w:rPr>
                                    <w:t>NGABA</w:t>
                                  </w:r>
                                  <w:r w:rsidR="00EF71E8">
                                    <w:rPr>
                                      <w:lang w:bidi="fr-FR"/>
                                    </w:rPr>
                                    <w:t xml:space="preserve"> ayant terminé, le DCOM a repris la parole pour montrer aux participant comment accéder à la plateforme avec ou sans acquisition d’une licence. La grille tarifaire promotionnelle présentée aux participants a laissé place aux questions/réponses</w:t>
                                  </w:r>
                                </w:p>
                                <w:p w:rsidR="000B4502" w:rsidRPr="00E069DD" w:rsidRDefault="004B1387" w:rsidP="004B1387">
                                  <w:pPr>
                                    <w:pStyle w:val="Titre3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E069DD">
                                    <w:rPr>
                                      <w:b/>
                                      <w:lang w:bidi="fr-FR"/>
                                    </w:rPr>
                                    <w:t>questions/reponses perspectives et divers</w:t>
                                  </w:r>
                                </w:p>
                                <w:p w:rsidR="000B4502" w:rsidRDefault="00794C8C" w:rsidP="000B4502">
                                  <w:r>
                                    <w:rPr>
                                      <w:lang w:bidi="fr-FR"/>
                                    </w:rPr>
                                    <w:t>3 questions (actions) ont été posés :</w:t>
                                  </w:r>
                                </w:p>
                                <w:p w:rsidR="000B4502" w:rsidRDefault="00794C8C" w:rsidP="00794C8C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M. NNOMA qui souhaitait que le cas pratique soit repris et souhaitait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 xml:space="preserve"> aussi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savoir comment constater l’exécution d’une tache</w:t>
                                  </w:r>
                                </w:p>
                                <w:p w:rsidR="00794C8C" w:rsidRDefault="00794C8C" w:rsidP="00794C8C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Mlle EBALE Marie claire qui souhaitait savoir si plusieurs institutions pouvaient être associé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es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au même projet</w:t>
                                  </w:r>
                                  <w:r w:rsidR="00E069DD">
                                    <w:rPr>
                                      <w:lang w:bidi="fr-FR"/>
                                    </w:rPr>
                                    <w:t> ?</w:t>
                                  </w:r>
                                </w:p>
                                <w:p w:rsidR="00794C8C" w:rsidRDefault="00794C8C" w:rsidP="00794C8C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Et M. DJOU’OU qui voulait revoir la grille tarifaire.</w:t>
                                  </w:r>
                                </w:p>
                                <w:p w:rsidR="00794C8C" w:rsidRDefault="00794C8C" w:rsidP="00794C8C">
                                  <w:pPr>
                                    <w:ind w:left="360"/>
                                  </w:pPr>
                                  <w:r>
                                    <w:t xml:space="preserve">Dans </w:t>
                                  </w:r>
                                  <w:r w:rsidR="0059327A">
                                    <w:t>l’ensemble</w:t>
                                  </w:r>
                                  <w:r>
                                    <w:t xml:space="preserve"> les participant</w:t>
                                  </w:r>
                                  <w:r w:rsidR="00E069DD">
                                    <w:t>s</w:t>
                                  </w:r>
                                  <w:r>
                                    <w:t xml:space="preserve"> ont été satisfait de la </w:t>
                                  </w:r>
                                  <w:r w:rsidR="0059327A">
                                    <w:t>présentation</w:t>
                                  </w:r>
                                  <w:r>
                                    <w:t xml:space="preserve"> et ont surtout </w:t>
                                  </w:r>
                                  <w:r w:rsidR="0059327A">
                                    <w:t>apprécié</w:t>
                                  </w:r>
                                  <w:r>
                                    <w:t xml:space="preserve"> l’outil ; certains ont trouvé les prix abordables. </w:t>
                                  </w:r>
                                </w:p>
                                <w:p w:rsidR="00113CEA" w:rsidRDefault="00113CEA" w:rsidP="00794C8C">
                                  <w:pPr>
                                    <w:ind w:left="360"/>
                                  </w:pPr>
                                  <w:r>
                                    <w:t>Il est annoncée une session de rattrapage au courant du mois de juillet les détails seront transmis dans les invitations</w:t>
                                  </w:r>
                                </w:p>
                                <w:p w:rsidR="00794C8C" w:rsidRDefault="00794C8C" w:rsidP="00794C8C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D462CD" id="Zone de texte 11" o:spid="_x0000_s1036" type="#_x0000_t202" style="width:335.25pt;height:8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" fillcolor="white [3201]" stroked="f" strokeweight=".5pt">
                      <v:textbox>
                        <w:txbxContent>
                          <w:p w:rsidR="000B4502" w:rsidRPr="00E069DD" w:rsidRDefault="00BD48B9" w:rsidP="000E1BC1">
                            <w:pPr>
                              <w:pStyle w:val="Titre1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069DD">
                              <w:rPr>
                                <w:b/>
                                <w:lang w:bidi="fr-FR"/>
                              </w:rPr>
                              <w:t>Présentation de Beinfos+ et quelques-unes de ses solutions</w:t>
                            </w:r>
                          </w:p>
                          <w:p w:rsidR="000B4502" w:rsidRDefault="00BD48B9" w:rsidP="00FD2160">
                            <w:pPr>
                              <w:jc w:val="both"/>
                            </w:pPr>
                            <w:r>
                              <w:rPr>
                                <w:lang w:bidi="fr-FR"/>
                              </w:rPr>
                              <w:t>M. Bella</w:t>
                            </w:r>
                            <w:r w:rsidR="000E1BC1">
                              <w:rPr>
                                <w:lang w:bidi="fr-FR"/>
                              </w:rPr>
                              <w:t xml:space="preserve"> (directeur commercial)</w:t>
                            </w:r>
                            <w:r>
                              <w:rPr>
                                <w:lang w:bidi="fr-FR"/>
                              </w:rPr>
                              <w:t xml:space="preserve"> a pris la parole d’entrée de jeu</w:t>
                            </w:r>
                            <w:r w:rsidR="00E069DD">
                              <w:rPr>
                                <w:lang w:bidi="fr-FR"/>
                              </w:rPr>
                              <w:t> ; a commencé par remercier les invites pour leur participation, ensuite a</w:t>
                            </w:r>
                            <w:r>
                              <w:rPr>
                                <w:lang w:bidi="fr-FR"/>
                              </w:rPr>
                              <w:t xml:space="preserve"> </w:t>
                            </w:r>
                            <w:r w:rsidR="006F5A99">
                              <w:rPr>
                                <w:lang w:bidi="fr-FR"/>
                              </w:rPr>
                              <w:t>présenté</w:t>
                            </w:r>
                            <w:r>
                              <w:rPr>
                                <w:lang w:bidi="fr-FR"/>
                              </w:rPr>
                              <w:t xml:space="preserve"> Beinfos+ comme une société de droit camerounais basée à </w:t>
                            </w:r>
                            <w:r w:rsidR="000E1BC1">
                              <w:rPr>
                                <w:lang w:bidi="fr-FR"/>
                              </w:rPr>
                              <w:t>Yaoundé</w:t>
                            </w:r>
                            <w:r w:rsidR="00E069DD">
                              <w:rPr>
                                <w:lang w:bidi="fr-FR"/>
                              </w:rPr>
                              <w:t>,</w:t>
                            </w:r>
                            <w:r>
                              <w:rPr>
                                <w:lang w:bidi="fr-FR"/>
                              </w:rPr>
                              <w:t xml:space="preserve"> évoluant dans le développement des solutions informatiques pour les entreprises et organisations depuis plus de 7 ans. </w:t>
                            </w:r>
                            <w:r w:rsidR="00E069DD">
                              <w:rPr>
                                <w:lang w:bidi="fr-FR"/>
                              </w:rPr>
                              <w:t>Après ce propos liminaire,</w:t>
                            </w:r>
                            <w:r>
                              <w:rPr>
                                <w:lang w:bidi="fr-FR"/>
                              </w:rPr>
                              <w:t xml:space="preserve"> il a présenté </w:t>
                            </w:r>
                            <w:r w:rsidR="000E1BC1">
                              <w:rPr>
                                <w:lang w:bidi="fr-FR"/>
                              </w:rPr>
                              <w:t>quelques-uns</w:t>
                            </w:r>
                            <w:r>
                              <w:rPr>
                                <w:lang w:bidi="fr-FR"/>
                              </w:rPr>
                              <w:t xml:space="preserve"> des produits issus de ce travail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en </w:t>
                            </w:r>
                            <w:r w:rsidR="000E1BC1">
                              <w:rPr>
                                <w:lang w:bidi="fr-FR"/>
                              </w:rPr>
                              <w:t>définissant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leur </w:t>
                            </w:r>
                            <w:r w:rsidR="000E1BC1">
                              <w:rPr>
                                <w:lang w:bidi="fr-FR"/>
                              </w:rPr>
                              <w:t>rôle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applicatif. Il a été cité </w:t>
                            </w:r>
                            <w:r w:rsidR="00BA0085" w:rsidRPr="00E069DD">
                              <w:rPr>
                                <w:b/>
                                <w:lang w:bidi="fr-FR"/>
                              </w:rPr>
                              <w:t>OSPITAL+DESK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(solution de gestion </w:t>
                            </w:r>
                            <w:r w:rsidR="000E1BC1">
                              <w:rPr>
                                <w:lang w:bidi="fr-FR"/>
                              </w:rPr>
                              <w:t>hospitalière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) ; </w:t>
                            </w:r>
                            <w:r w:rsidR="00BA0085" w:rsidRPr="00E069DD">
                              <w:rPr>
                                <w:b/>
                                <w:lang w:bidi="fr-FR"/>
                              </w:rPr>
                              <w:t>O-INDICE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(système de gestion des primes et des motivations du personnel basé sur l’indice) ; </w:t>
                            </w:r>
                            <w:r w:rsidR="00BA0085" w:rsidRPr="00E069DD">
                              <w:rPr>
                                <w:b/>
                                <w:lang w:bidi="fr-FR"/>
                              </w:rPr>
                              <w:t>SCHOLAR+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(solution de gestion des établissement</w:t>
                            </w:r>
                            <w:r w:rsidR="000E1BC1">
                              <w:rPr>
                                <w:lang w:bidi="fr-FR"/>
                              </w:rPr>
                              <w:t>s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</w:t>
                            </w:r>
                            <w:r w:rsidR="000E1BC1">
                              <w:rPr>
                                <w:lang w:bidi="fr-FR"/>
                              </w:rPr>
                              <w:t>scolaires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) ; </w:t>
                            </w:r>
                            <w:r w:rsidR="00BA0085" w:rsidRPr="00E069DD">
                              <w:rPr>
                                <w:b/>
                                <w:lang w:bidi="fr-FR"/>
                              </w:rPr>
                              <w:t>EPARGNE+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(solution de gestion des tontines et épargnes) ; </w:t>
                            </w:r>
                            <w:r w:rsidR="00BA0085" w:rsidRPr="00E069DD">
                              <w:rPr>
                                <w:b/>
                                <w:lang w:bidi="fr-FR"/>
                              </w:rPr>
                              <w:t>CONTRAT+</w:t>
                            </w:r>
                            <w:r w:rsidR="00BA0085">
                              <w:rPr>
                                <w:lang w:bidi="fr-FR"/>
                              </w:rPr>
                              <w:t xml:space="preserve"> (</w:t>
                            </w:r>
                            <w:r w:rsidR="000E1BC1">
                              <w:rPr>
                                <w:lang w:bidi="fr-FR"/>
                              </w:rPr>
                              <w:t xml:space="preserve">solution d’élaboration et de gestion des contrats) ; et enfin </w:t>
                            </w:r>
                            <w:r w:rsidR="000E1BC1" w:rsidRPr="00E069DD">
                              <w:rPr>
                                <w:b/>
                                <w:lang w:bidi="fr-FR"/>
                              </w:rPr>
                              <w:t>OPERA+</w:t>
                            </w:r>
                            <w:r w:rsidR="000E1BC1">
                              <w:rPr>
                                <w:lang w:bidi="fr-FR"/>
                              </w:rPr>
                              <w:t xml:space="preserve"> la star du jour.</w:t>
                            </w:r>
                          </w:p>
                          <w:p w:rsidR="000B4502" w:rsidRPr="00E069DD" w:rsidRDefault="000E1BC1" w:rsidP="000E1BC1">
                            <w:pPr>
                              <w:pStyle w:val="Titre2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069DD">
                              <w:rPr>
                                <w:b/>
                                <w:lang w:bidi="fr-FR"/>
                              </w:rPr>
                              <w:t>PRESENTATION D’OPERA+ ET QUELQUES-UNES DE SES APPLICATIONS AVEC UN CAS PRATIQUE</w:t>
                            </w:r>
                          </w:p>
                          <w:p w:rsidR="000B4502" w:rsidRDefault="000E1BC1" w:rsidP="00FD2160">
                            <w:pPr>
                              <w:jc w:val="both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Le DCOM a </w:t>
                            </w:r>
                            <w:r w:rsidR="00F14CD3">
                              <w:rPr>
                                <w:lang w:bidi="fr-FR"/>
                              </w:rPr>
                              <w:t>poursuivi</w:t>
                            </w:r>
                            <w:r>
                              <w:rPr>
                                <w:lang w:bidi="fr-FR"/>
                              </w:rPr>
                              <w:t xml:space="preserve"> son propos en présentant la star du jour (</w:t>
                            </w:r>
                            <w:r w:rsidRPr="00E069DD">
                              <w:rPr>
                                <w:b/>
                                <w:lang w:bidi="fr-FR"/>
                              </w:rPr>
                              <w:t>OPERA+</w:t>
                            </w:r>
                            <w:r>
                              <w:rPr>
                                <w:lang w:bidi="fr-FR"/>
                              </w:rPr>
                              <w:t>) comme étant une solution dédiée à la planification, au suivi et à l’évaluation de la mise en œuvre des plans d’action</w:t>
                            </w:r>
                            <w:r w:rsidR="000B4502">
                              <w:rPr>
                                <w:lang w:bidi="fr-FR"/>
                              </w:rPr>
                              <w:t>.</w:t>
                            </w:r>
                            <w:r w:rsidR="00F14CD3">
                              <w:rPr>
                                <w:lang w:bidi="fr-FR"/>
                              </w:rPr>
                              <w:t xml:space="preserve"> Ensuite il a présenté quelques adaptations de la solution dans différentes organisations</w:t>
                            </w:r>
                            <w:r w:rsidR="00E069DD">
                              <w:rPr>
                                <w:lang w:bidi="fr-FR"/>
                              </w:rPr>
                              <w:t>,</w:t>
                            </w:r>
                            <w:r w:rsidR="00F14CD3">
                              <w:rPr>
                                <w:lang w:bidi="fr-FR"/>
                              </w:rPr>
                              <w:t xml:space="preserve"> dans différents secteurs d’activité. On avait comme organisation</w:t>
                            </w:r>
                            <w:r w:rsidR="00E069DD">
                              <w:rPr>
                                <w:lang w:bidi="fr-FR"/>
                              </w:rPr>
                              <w:t>s</w:t>
                            </w:r>
                            <w:r w:rsidR="00F14CD3">
                              <w:rPr>
                                <w:lang w:bidi="fr-FR"/>
                              </w:rPr>
                              <w:t xml:space="preserve"> simulé</w:t>
                            </w:r>
                            <w:r w:rsidR="00E069DD">
                              <w:rPr>
                                <w:lang w:bidi="fr-FR"/>
                              </w:rPr>
                              <w:t>es</w:t>
                            </w:r>
                            <w:r w:rsidR="00F14CD3">
                              <w:rPr>
                                <w:lang w:bidi="fr-FR"/>
                              </w:rPr>
                              <w:t> : la FECAFOOT (fédération camerounaise de football) ; LE COLLEGE LA CONQUETE (pour illustrer le système de suivi des programmes scolaire) et enfin LA CTN/PBF (cellule technique national en charge</w:t>
                            </w:r>
                            <w:r w:rsidR="00E069DD">
                              <w:rPr>
                                <w:lang w:bidi="fr-FR"/>
                              </w:rPr>
                              <w:t xml:space="preserve"> de la coordination</w:t>
                            </w:r>
                            <w:r w:rsidR="00F14CD3">
                              <w:rPr>
                                <w:lang w:bidi="fr-FR"/>
                              </w:rPr>
                              <w:t xml:space="preserve"> du financement basé sur la performance)</w:t>
                            </w:r>
                            <w:r w:rsidR="006A4A98">
                              <w:rPr>
                                <w:lang w:bidi="fr-FR"/>
                              </w:rPr>
                              <w:t>.</w:t>
                            </w:r>
                          </w:p>
                          <w:p w:rsidR="00EF71E8" w:rsidRDefault="000F53A1" w:rsidP="00FD2160">
                            <w:pPr>
                              <w:jc w:val="both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C’est sur cette dernière entité que le développeur en chef NGABA Franck a illustré un cas </w:t>
                            </w:r>
                            <w:r w:rsidR="00EF71E8">
                              <w:rPr>
                                <w:lang w:bidi="fr-FR"/>
                              </w:rPr>
                              <w:t>pratique en</w:t>
                            </w:r>
                            <w:r>
                              <w:rPr>
                                <w:lang w:bidi="fr-FR"/>
                              </w:rPr>
                              <w:t xml:space="preserve"> montrant </w:t>
                            </w:r>
                            <w:r w:rsidR="00EF71E8">
                              <w:rPr>
                                <w:lang w:bidi="fr-FR"/>
                              </w:rPr>
                              <w:t xml:space="preserve">les fonctionnalités basiques de prise en main. Il s’agissait de : </w:t>
                            </w:r>
                            <w:r w:rsidR="00E069DD">
                              <w:rPr>
                                <w:lang w:bidi="fr-FR"/>
                              </w:rPr>
                              <w:t>accession</w:t>
                            </w:r>
                            <w:r w:rsidR="00EF71E8">
                              <w:rPr>
                                <w:lang w:bidi="fr-FR"/>
                              </w:rPr>
                              <w:t> ; définition des différents boutons ;</w:t>
                            </w:r>
                            <w:r>
                              <w:rPr>
                                <w:lang w:bidi="fr-FR"/>
                              </w:rPr>
                              <w:t xml:space="preserve"> création </w:t>
                            </w:r>
                            <w:r w:rsidR="00EF71E8">
                              <w:rPr>
                                <w:lang w:bidi="fr-FR"/>
                              </w:rPr>
                              <w:t>d’une</w:t>
                            </w:r>
                            <w:r>
                              <w:rPr>
                                <w:lang w:bidi="fr-FR"/>
                              </w:rPr>
                              <w:t xml:space="preserve"> tache et de l’attribution à un personnel en passant par l’illustration des </w:t>
                            </w:r>
                            <w:r w:rsidR="00EF71E8">
                              <w:rPr>
                                <w:lang w:bidi="fr-FR"/>
                              </w:rPr>
                              <w:t>différentes</w:t>
                            </w:r>
                            <w:r>
                              <w:rPr>
                                <w:lang w:bidi="fr-FR"/>
                              </w:rPr>
                              <w:t xml:space="preserve"> notification</w:t>
                            </w:r>
                            <w:r w:rsidR="00E069DD">
                              <w:rPr>
                                <w:lang w:bidi="fr-FR"/>
                              </w:rPr>
                              <w:t>s</w:t>
                            </w:r>
                            <w:r>
                              <w:rPr>
                                <w:lang w:bidi="fr-FR"/>
                              </w:rPr>
                              <w:t xml:space="preserve"> mail et </w:t>
                            </w:r>
                            <w:r w:rsidR="00E069DD">
                              <w:rPr>
                                <w:lang w:bidi="fr-FR"/>
                              </w:rPr>
                              <w:t>autre</w:t>
                            </w:r>
                            <w:r>
                              <w:rPr>
                                <w:lang w:bidi="fr-FR"/>
                              </w:rPr>
                              <w:t>.</w:t>
                            </w:r>
                            <w:r w:rsidR="00EF71E8">
                              <w:rPr>
                                <w:lang w:bidi="fr-FR"/>
                              </w:rPr>
                              <w:t xml:space="preserve"> Une fois M. </w:t>
                            </w:r>
                            <w:r w:rsidR="004B1387">
                              <w:rPr>
                                <w:lang w:bidi="fr-FR"/>
                              </w:rPr>
                              <w:t>NGABA</w:t>
                            </w:r>
                            <w:r w:rsidR="00EF71E8">
                              <w:rPr>
                                <w:lang w:bidi="fr-FR"/>
                              </w:rPr>
                              <w:t xml:space="preserve"> ayant terminé, le DCOM a repris la parole pour montrer aux participant comment accéder à la plateforme avec ou sans acquisition d’une licence. La grille tarifaire promotionnelle présentée aux participants a laissé place aux questions/réponses</w:t>
                            </w:r>
                          </w:p>
                          <w:p w:rsidR="000B4502" w:rsidRPr="00E069DD" w:rsidRDefault="004B1387" w:rsidP="004B1387">
                            <w:pPr>
                              <w:pStyle w:val="Titre3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069DD">
                              <w:rPr>
                                <w:b/>
                                <w:lang w:bidi="fr-FR"/>
                              </w:rPr>
                              <w:t>questions/reponses perspectives et divers</w:t>
                            </w:r>
                          </w:p>
                          <w:p w:rsidR="000B4502" w:rsidRDefault="00794C8C" w:rsidP="000B4502">
                            <w:r>
                              <w:rPr>
                                <w:lang w:bidi="fr-FR"/>
                              </w:rPr>
                              <w:t>3 questions (actions) ont été posés :</w:t>
                            </w:r>
                          </w:p>
                          <w:p w:rsidR="000B4502" w:rsidRDefault="00794C8C" w:rsidP="00794C8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bidi="fr-FR"/>
                              </w:rPr>
                              <w:t>M. NNOMA qui souhaitait que le cas pratique soit repris et souhaitait</w:t>
                            </w:r>
                            <w:r w:rsidR="00E069DD">
                              <w:rPr>
                                <w:lang w:bidi="fr-FR"/>
                              </w:rPr>
                              <w:t xml:space="preserve"> aussi</w:t>
                            </w:r>
                            <w:r>
                              <w:rPr>
                                <w:lang w:bidi="fr-FR"/>
                              </w:rPr>
                              <w:t xml:space="preserve"> savoir comment constater l’exécution d’une tache</w:t>
                            </w:r>
                          </w:p>
                          <w:p w:rsidR="00794C8C" w:rsidRDefault="00794C8C" w:rsidP="00794C8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bidi="fr-FR"/>
                              </w:rPr>
                              <w:t>Mlle EBALE Marie claire qui souhaitait savoir si plusieurs institutions pouvaient être associé</w:t>
                            </w:r>
                            <w:r w:rsidR="00E069DD">
                              <w:rPr>
                                <w:lang w:bidi="fr-FR"/>
                              </w:rPr>
                              <w:t>es</w:t>
                            </w:r>
                            <w:r>
                              <w:rPr>
                                <w:lang w:bidi="fr-FR"/>
                              </w:rPr>
                              <w:t xml:space="preserve"> au même projet</w:t>
                            </w:r>
                            <w:r w:rsidR="00E069DD">
                              <w:rPr>
                                <w:lang w:bidi="fr-FR"/>
                              </w:rPr>
                              <w:t> ?</w:t>
                            </w:r>
                          </w:p>
                          <w:p w:rsidR="00794C8C" w:rsidRDefault="00794C8C" w:rsidP="00794C8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bidi="fr-FR"/>
                              </w:rPr>
                              <w:t>Et M. DJOU’OU qui voulait revoir la grille tarifaire.</w:t>
                            </w:r>
                          </w:p>
                          <w:p w:rsidR="00794C8C" w:rsidRDefault="00794C8C" w:rsidP="00794C8C">
                            <w:pPr>
                              <w:ind w:left="360"/>
                            </w:pPr>
                            <w:r>
                              <w:t xml:space="preserve">Dans </w:t>
                            </w:r>
                            <w:r w:rsidR="0059327A">
                              <w:t>l’ensemble</w:t>
                            </w:r>
                            <w:r>
                              <w:t xml:space="preserve"> les participant</w:t>
                            </w:r>
                            <w:r w:rsidR="00E069DD">
                              <w:t>s</w:t>
                            </w:r>
                            <w:r>
                              <w:t xml:space="preserve"> ont été satisfait de la </w:t>
                            </w:r>
                            <w:r w:rsidR="0059327A">
                              <w:t>présentation</w:t>
                            </w:r>
                            <w:r>
                              <w:t xml:space="preserve"> et ont surtout </w:t>
                            </w:r>
                            <w:r w:rsidR="0059327A">
                              <w:t>apprécié</w:t>
                            </w:r>
                            <w:r>
                              <w:t xml:space="preserve"> l’outil ; certains ont trouvé les prix abordables. </w:t>
                            </w:r>
                          </w:p>
                          <w:p w:rsidR="00113CEA" w:rsidRDefault="00113CEA" w:rsidP="00794C8C">
                            <w:pPr>
                              <w:ind w:left="360"/>
                            </w:pPr>
                            <w:r>
                              <w:t>Il est annoncée une session de rattrapage au courant du mois de juillet les détails seront transmis dans les invitations</w:t>
                            </w:r>
                          </w:p>
                          <w:p w:rsidR="00794C8C" w:rsidRDefault="00794C8C" w:rsidP="00794C8C">
                            <w:pPr>
                              <w:ind w:left="36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B4502" w:rsidTr="00052FC8">
        <w:trPr>
          <w:trHeight w:val="2154"/>
        </w:trPr>
        <w:tc>
          <w:tcPr>
            <w:tcW w:w="11615" w:type="dxa"/>
            <w:gridSpan w:val="3"/>
            <w:vAlign w:val="center"/>
          </w:tcPr>
          <w:p w:rsidR="000B4502" w:rsidRPr="000B4502" w:rsidRDefault="000B4502" w:rsidP="00113CEA">
            <w:pPr>
              <w:rPr>
                <w:noProof/>
              </w:rPr>
            </w:pPr>
          </w:p>
        </w:tc>
      </w:tr>
      <w:tr w:rsidR="00A1111B" w:rsidTr="00776712">
        <w:trPr>
          <w:trHeight w:val="633"/>
        </w:trPr>
        <w:tc>
          <w:tcPr>
            <w:tcW w:w="11615" w:type="dxa"/>
            <w:gridSpan w:val="3"/>
            <w:vAlign w:val="bottom"/>
          </w:tcPr>
          <w:p w:rsidR="00A1111B" w:rsidRDefault="00A1111B" w:rsidP="00A1111B">
            <w:pPr>
              <w:ind w:left="720"/>
              <w:jc w:val="right"/>
              <w:rPr>
                <w:noProof/>
              </w:rPr>
            </w:pPr>
          </w:p>
        </w:tc>
      </w:tr>
    </w:tbl>
    <w:p w:rsidR="00392FA9" w:rsidRDefault="00392FA9">
      <w:pPr>
        <w:rPr>
          <w:noProof/>
        </w:rPr>
      </w:pPr>
    </w:p>
    <w:sectPr w:rsidR="00392FA9" w:rsidSect="00FD2160">
      <w:pgSz w:w="11906" w:h="16838" w:code="9"/>
      <w:pgMar w:top="0" w:right="0" w:bottom="0" w:left="0" w:header="720" w:footer="720" w:gutter="0"/>
      <w:pgBorders w:display="firstPage" w:offsetFrom="page">
        <w:top w:val="dashDotStroked" w:sz="24" w:space="24" w:color="FFC000" w:themeColor="accent4"/>
        <w:left w:val="dashDotStroked" w:sz="24" w:space="24" w:color="FFC000" w:themeColor="accent4"/>
        <w:bottom w:val="dashDotStroked" w:sz="24" w:space="24" w:color="FFC000" w:themeColor="accent4"/>
        <w:right w:val="dashDotStroked" w:sz="24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F6A" w:rsidRDefault="00E92F6A" w:rsidP="001E00DD">
      <w:pPr>
        <w:spacing w:after="0" w:line="240" w:lineRule="auto"/>
      </w:pPr>
      <w:r>
        <w:separator/>
      </w:r>
    </w:p>
  </w:endnote>
  <w:endnote w:type="continuationSeparator" w:id="0">
    <w:p w:rsidR="00E92F6A" w:rsidRDefault="00E92F6A" w:rsidP="001E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F6A" w:rsidRDefault="00E92F6A" w:rsidP="001E00DD">
      <w:pPr>
        <w:spacing w:after="0" w:line="240" w:lineRule="auto"/>
      </w:pPr>
      <w:r>
        <w:separator/>
      </w:r>
    </w:p>
  </w:footnote>
  <w:footnote w:type="continuationSeparator" w:id="0">
    <w:p w:rsidR="00E92F6A" w:rsidRDefault="00E92F6A" w:rsidP="001E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73F64"/>
    <w:multiLevelType w:val="hybridMultilevel"/>
    <w:tmpl w:val="26F29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203A0"/>
    <w:multiLevelType w:val="hybridMultilevel"/>
    <w:tmpl w:val="F5382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563D2"/>
    <w:multiLevelType w:val="hybridMultilevel"/>
    <w:tmpl w:val="564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91B99"/>
    <w:multiLevelType w:val="hybridMultilevel"/>
    <w:tmpl w:val="C006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4"/>
    <w:rsid w:val="00021C04"/>
    <w:rsid w:val="00052FC8"/>
    <w:rsid w:val="00097996"/>
    <w:rsid w:val="000B4502"/>
    <w:rsid w:val="000B4F59"/>
    <w:rsid w:val="000E1BC1"/>
    <w:rsid w:val="000F53A1"/>
    <w:rsid w:val="00113CEA"/>
    <w:rsid w:val="001E00DD"/>
    <w:rsid w:val="001E3D93"/>
    <w:rsid w:val="002F3234"/>
    <w:rsid w:val="00392FA9"/>
    <w:rsid w:val="004B1387"/>
    <w:rsid w:val="00500B34"/>
    <w:rsid w:val="00515218"/>
    <w:rsid w:val="0059327A"/>
    <w:rsid w:val="005B249E"/>
    <w:rsid w:val="00613B6C"/>
    <w:rsid w:val="0066313A"/>
    <w:rsid w:val="006A4A98"/>
    <w:rsid w:val="006F5A99"/>
    <w:rsid w:val="00730DE8"/>
    <w:rsid w:val="00751E0D"/>
    <w:rsid w:val="00776712"/>
    <w:rsid w:val="00794C8C"/>
    <w:rsid w:val="008953C6"/>
    <w:rsid w:val="008C48CE"/>
    <w:rsid w:val="008D7E01"/>
    <w:rsid w:val="00970F6F"/>
    <w:rsid w:val="009E065F"/>
    <w:rsid w:val="00A1111B"/>
    <w:rsid w:val="00AB67EF"/>
    <w:rsid w:val="00B458F7"/>
    <w:rsid w:val="00BA0085"/>
    <w:rsid w:val="00BA12E0"/>
    <w:rsid w:val="00BD48B9"/>
    <w:rsid w:val="00D76AB2"/>
    <w:rsid w:val="00E069DD"/>
    <w:rsid w:val="00E92F6A"/>
    <w:rsid w:val="00EF71E8"/>
    <w:rsid w:val="00F14CD3"/>
    <w:rsid w:val="00F32BA9"/>
    <w:rsid w:val="00F71240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103FC-1818-440E-9D23-DF31F5F5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8B9"/>
  </w:style>
  <w:style w:type="paragraph" w:styleId="Titre1">
    <w:name w:val="heading 1"/>
    <w:basedOn w:val="Normal"/>
    <w:next w:val="Normal"/>
    <w:link w:val="Titre1Car"/>
    <w:uiPriority w:val="9"/>
    <w:qFormat/>
    <w:rsid w:val="00BD48B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8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8B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8B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8B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8B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8B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8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8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48B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48B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8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D48B9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D48B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D48B9"/>
    <w:rPr>
      <w:caps/>
      <w:spacing w:val="15"/>
      <w:shd w:val="clear" w:color="auto" w:fill="D9E2F3" w:themeFill="accent1" w:themeFillTint="33"/>
    </w:rPr>
  </w:style>
  <w:style w:type="paragraph" w:styleId="Sansinterligne">
    <w:name w:val="No Spacing"/>
    <w:uiPriority w:val="1"/>
    <w:qFormat/>
    <w:rsid w:val="00BD48B9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D48B9"/>
    <w:rPr>
      <w:caps/>
      <w:color w:val="1F3763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1E0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0DD"/>
  </w:style>
  <w:style w:type="paragraph" w:styleId="Pieddepage">
    <w:name w:val="footer"/>
    <w:basedOn w:val="Normal"/>
    <w:link w:val="PieddepageCar"/>
    <w:uiPriority w:val="99"/>
    <w:unhideWhenUsed/>
    <w:rsid w:val="001E0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00DD"/>
  </w:style>
  <w:style w:type="paragraph" w:styleId="Paragraphedeliste">
    <w:name w:val="List Paragraph"/>
    <w:basedOn w:val="Normal"/>
    <w:uiPriority w:val="34"/>
    <w:qFormat/>
    <w:rsid w:val="0009799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BD48B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D48B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D48B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D48B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D48B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D48B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D48B9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BD48B9"/>
    <w:rPr>
      <w:b/>
      <w:bCs/>
    </w:rPr>
  </w:style>
  <w:style w:type="character" w:styleId="Accentuation">
    <w:name w:val="Emphasis"/>
    <w:uiPriority w:val="20"/>
    <w:qFormat/>
    <w:rsid w:val="00BD48B9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D48B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D48B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8B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8B9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BD48B9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BD48B9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BD48B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D48B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D48B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48B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69D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CUS%20GROUP\Desktop\Op&#233;ra+\tf101927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tf10192753_win32</Template>
  <TotalTime>1</TotalTime>
  <Pages>4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 GROUP</dc:creator>
  <cp:keywords/>
  <dc:description/>
  <cp:lastModifiedBy>Compte Microsoft</cp:lastModifiedBy>
  <cp:revision>2</cp:revision>
  <cp:lastPrinted>2022-06-30T15:22:00Z</cp:lastPrinted>
  <dcterms:created xsi:type="dcterms:W3CDTF">2022-07-01T13:38:00Z</dcterms:created>
  <dcterms:modified xsi:type="dcterms:W3CDTF">2022-07-01T13:38:00Z</dcterms:modified>
</cp:coreProperties>
</file>